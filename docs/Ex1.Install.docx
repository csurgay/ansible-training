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D10A7" w14:textId="796A047B" w:rsidR="00FA3EDE" w:rsidRDefault="00FA3EDE" w:rsidP="003D5BE7">
      <w:pPr>
        <w:pStyle w:val="Title"/>
      </w:pPr>
      <w:r>
        <w:t>Exercise 1.</w:t>
      </w:r>
      <w:r w:rsidR="003D5BE7">
        <w:t xml:space="preserve"> Provisioning the Training Lab</w:t>
      </w:r>
    </w:p>
    <w:p w14:paraId="66D70D79" w14:textId="77777777" w:rsidR="00F678AC" w:rsidRDefault="00F678AC" w:rsidP="00F678AC"/>
    <w:p w14:paraId="066B932D" w14:textId="77777777" w:rsidR="00F678AC" w:rsidRDefault="00F678AC" w:rsidP="00F678AC">
      <w:r>
        <w:t>In this exercise the following steps will be cerried out:</w:t>
      </w:r>
    </w:p>
    <w:p w14:paraId="7DB4FC21" w14:textId="6A8A9053" w:rsidR="00F678AC" w:rsidRDefault="00F678AC" w:rsidP="00F678AC">
      <w:pPr>
        <w:pStyle w:val="ListParagraph"/>
        <w:numPr>
          <w:ilvl w:val="0"/>
          <w:numId w:val="14"/>
        </w:numPr>
      </w:pPr>
      <w:r>
        <w:t>Ansible control node and the managed hosts will be launched in containers</w:t>
      </w:r>
    </w:p>
    <w:p w14:paraId="0F6EE876" w14:textId="77777777" w:rsidR="00F678AC" w:rsidRDefault="00F678AC" w:rsidP="00F678AC">
      <w:pPr>
        <w:pStyle w:val="ListParagraph"/>
        <w:numPr>
          <w:ilvl w:val="0"/>
          <w:numId w:val="14"/>
        </w:numPr>
      </w:pPr>
      <w:r>
        <w:t xml:space="preserve">SSH keys will be set up so that ansible can access managed hosts </w:t>
      </w:r>
    </w:p>
    <w:p w14:paraId="0DDD9BB1" w14:textId="2768BDD2" w:rsidR="00F678AC" w:rsidRDefault="00F678AC" w:rsidP="00F678AC">
      <w:pPr>
        <w:pStyle w:val="ListParagraph"/>
        <w:numPr>
          <w:ilvl w:val="0"/>
          <w:numId w:val="14"/>
        </w:numPr>
      </w:pPr>
      <w:r>
        <w:t>Ansible will be installed and configured on the control node</w:t>
      </w:r>
    </w:p>
    <w:p w14:paraId="53E0EC65" w14:textId="0418247A" w:rsidR="00F678AC" w:rsidRDefault="00F678AC" w:rsidP="00F678AC">
      <w:pPr>
        <w:pStyle w:val="ListParagraph"/>
        <w:numPr>
          <w:ilvl w:val="0"/>
          <w:numId w:val="14"/>
        </w:numPr>
      </w:pPr>
      <w:r>
        <w:t>Ansible will be tested to access control nodes by ad-hoc commands</w:t>
      </w:r>
    </w:p>
    <w:p w14:paraId="30FDC49F" w14:textId="77777777" w:rsidR="00F678AC" w:rsidRPr="00F678AC" w:rsidRDefault="00F678AC" w:rsidP="00F678AC"/>
    <w:p w14:paraId="704807D3" w14:textId="2AC3020D" w:rsidR="005300B8" w:rsidRDefault="00FA3EDE" w:rsidP="00F678AC">
      <w:pPr>
        <w:pStyle w:val="Heading1"/>
        <w:numPr>
          <w:ilvl w:val="0"/>
          <w:numId w:val="15"/>
        </w:numPr>
      </w:pPr>
      <w:r>
        <w:t>Launching the Ansible Training Environment</w:t>
      </w:r>
    </w:p>
    <w:p w14:paraId="266A80EF" w14:textId="2C80AD51" w:rsidR="005300B8" w:rsidRDefault="005300B8" w:rsidP="005300B8">
      <w:pPr>
        <w:pStyle w:val="Heading2"/>
      </w:pPr>
      <w:r>
        <w:t>Log into the builder environment</w:t>
      </w:r>
    </w:p>
    <w:p w14:paraId="1582EE05" w14:textId="77777777" w:rsidR="005300B8" w:rsidRDefault="005300B8" w:rsidP="005300B8">
      <w:pPr>
        <w:pStyle w:val="ListParagraph"/>
        <w:numPr>
          <w:ilvl w:val="0"/>
          <w:numId w:val="4"/>
        </w:numPr>
      </w:pPr>
      <w:r>
        <w:t>Log in to the Ansible Training virtual machine called “builder” as root</w:t>
      </w:r>
    </w:p>
    <w:p w14:paraId="183CDE59" w14:textId="6D820D91" w:rsidR="003D5BE7" w:rsidRDefault="003D5BE7" w:rsidP="005300B8">
      <w:pPr>
        <w:pStyle w:val="ListParagraph"/>
        <w:numPr>
          <w:ilvl w:val="0"/>
          <w:numId w:val="4"/>
        </w:numPr>
      </w:pPr>
      <w:r>
        <w:t>Install “git” if not already installed “dnf -y install git”</w:t>
      </w:r>
    </w:p>
    <w:p w14:paraId="1EBF74B4" w14:textId="5D21DC95" w:rsidR="003D5BE7" w:rsidRDefault="003D5BE7" w:rsidP="005300B8">
      <w:pPr>
        <w:pStyle w:val="ListParagraph"/>
        <w:numPr>
          <w:ilvl w:val="0"/>
          <w:numId w:val="4"/>
        </w:numPr>
      </w:pPr>
      <w:r>
        <w:t>Clone the Training Lab Git Repository to your local VM:</w:t>
      </w:r>
    </w:p>
    <w:p w14:paraId="75974F02" w14:textId="136B503E" w:rsidR="003D5BE7" w:rsidRDefault="003D5BE7" w:rsidP="005300B8">
      <w:pPr>
        <w:pStyle w:val="ListParagraph"/>
        <w:numPr>
          <w:ilvl w:val="0"/>
          <w:numId w:val="4"/>
        </w:numPr>
      </w:pPr>
      <w:r w:rsidRPr="003D5BE7">
        <w:t>git clone https://github.com/csurgay/ansible-training.git</w:t>
      </w:r>
    </w:p>
    <w:p w14:paraId="27BCB6F4" w14:textId="6DA7ECCC" w:rsidR="005300B8" w:rsidRPr="005300B8" w:rsidRDefault="005300B8" w:rsidP="005300B8">
      <w:pPr>
        <w:pStyle w:val="ListParagraph"/>
        <w:numPr>
          <w:ilvl w:val="0"/>
          <w:numId w:val="4"/>
        </w:numPr>
      </w:pPr>
      <w:r>
        <w:t>cd into the “</w:t>
      </w:r>
      <w:r w:rsidR="003D5BE7">
        <w:t>ansible-training/</w:t>
      </w:r>
      <w:r>
        <w:t>labenv” directory in root’s home</w:t>
      </w:r>
    </w:p>
    <w:p w14:paraId="082EF097" w14:textId="65AF41AF" w:rsidR="00FA3EDE" w:rsidRDefault="00FA3EDE" w:rsidP="00FA3EDE">
      <w:pPr>
        <w:pStyle w:val="Heading2"/>
      </w:pPr>
      <w:r>
        <w:t xml:space="preserve">Build ansible </w:t>
      </w:r>
      <w:r w:rsidR="005300B8">
        <w:t>“</w:t>
      </w:r>
      <w:r>
        <w:t>control node</w:t>
      </w:r>
      <w:r w:rsidR="005300B8">
        <w:t>”</w:t>
      </w:r>
      <w:r>
        <w:t xml:space="preserve"> image</w:t>
      </w:r>
    </w:p>
    <w:p w14:paraId="29B7BAB5" w14:textId="4C37E4F1" w:rsidR="005300B8" w:rsidRPr="005300B8" w:rsidRDefault="005300B8" w:rsidP="005300B8">
      <w:pPr>
        <w:pStyle w:val="ListParagraph"/>
        <w:numPr>
          <w:ilvl w:val="0"/>
          <w:numId w:val="6"/>
        </w:numPr>
      </w:pPr>
      <w:r>
        <w:t>cd into the “controlnode” directory under “labenv”</w:t>
      </w:r>
    </w:p>
    <w:p w14:paraId="46071D8A" w14:textId="1EC83374" w:rsidR="00FA3EDE" w:rsidRDefault="005300B8" w:rsidP="005300B8">
      <w:pPr>
        <w:pStyle w:val="ListParagraph"/>
        <w:numPr>
          <w:ilvl w:val="0"/>
          <w:numId w:val="6"/>
        </w:numPr>
      </w:pPr>
      <w:r>
        <w:t>R</w:t>
      </w:r>
      <w:r w:rsidR="00FA3EDE">
        <w:t>un the command “./build.sh”</w:t>
      </w:r>
    </w:p>
    <w:p w14:paraId="46AC01A4" w14:textId="60C35D8C" w:rsidR="0095098D" w:rsidRDefault="0095098D" w:rsidP="005300B8">
      <w:pPr>
        <w:pStyle w:val="ListParagraph"/>
        <w:numPr>
          <w:ilvl w:val="0"/>
          <w:numId w:val="6"/>
        </w:numPr>
      </w:pPr>
      <w:r>
        <w:t xml:space="preserve">It is going to take some time, </w:t>
      </w:r>
      <w:r w:rsidR="000913EA">
        <w:t xml:space="preserve">ca. </w:t>
      </w:r>
      <w:r>
        <w:t>2-3 minutes</w:t>
      </w:r>
    </w:p>
    <w:p w14:paraId="0F247597" w14:textId="05B9D690" w:rsidR="005300B8" w:rsidRDefault="005300B8" w:rsidP="005300B8">
      <w:pPr>
        <w:pStyle w:val="ListParagraph"/>
        <w:numPr>
          <w:ilvl w:val="0"/>
          <w:numId w:val="6"/>
        </w:numPr>
      </w:pPr>
      <w:r>
        <w:t>Check the images with the command “podman images -a”</w:t>
      </w:r>
    </w:p>
    <w:p w14:paraId="353CA85E" w14:textId="260CE859" w:rsidR="005300B8" w:rsidRDefault="005300B8" w:rsidP="005300B8">
      <w:pPr>
        <w:pStyle w:val="Heading2"/>
      </w:pPr>
      <w:r>
        <w:t>Run the “control node” container</w:t>
      </w:r>
    </w:p>
    <w:p w14:paraId="5F8ADD2D" w14:textId="28FE75CC" w:rsidR="005300B8" w:rsidRDefault="005300B8" w:rsidP="005300B8">
      <w:pPr>
        <w:pStyle w:val="ListParagraph"/>
        <w:numPr>
          <w:ilvl w:val="0"/>
          <w:numId w:val="5"/>
        </w:numPr>
      </w:pPr>
      <w:r>
        <w:t>Run the command “./run.sh” in the same “controlnode” directory</w:t>
      </w:r>
    </w:p>
    <w:p w14:paraId="6D53F32B" w14:textId="44F9D665" w:rsidR="005300B8" w:rsidRDefault="005300B8" w:rsidP="005300B8">
      <w:pPr>
        <w:pStyle w:val="ListParagraph"/>
        <w:numPr>
          <w:ilvl w:val="0"/>
          <w:numId w:val="5"/>
        </w:numPr>
      </w:pPr>
      <w:r>
        <w:t>Check the running container with the command “podman ps -a”</w:t>
      </w:r>
    </w:p>
    <w:p w14:paraId="0D384AA0" w14:textId="30B628B4" w:rsidR="005300B8" w:rsidRDefault="005300B8" w:rsidP="005300B8">
      <w:pPr>
        <w:pStyle w:val="Heading2"/>
      </w:pPr>
      <w:r>
        <w:t>Build ansible “managed host” image</w:t>
      </w:r>
    </w:p>
    <w:p w14:paraId="0CCB31B6" w14:textId="1756D9DB" w:rsidR="005300B8" w:rsidRDefault="005300B8" w:rsidP="006F2E43">
      <w:pPr>
        <w:pStyle w:val="ListParagraph"/>
        <w:numPr>
          <w:ilvl w:val="0"/>
          <w:numId w:val="7"/>
        </w:numPr>
      </w:pPr>
      <w:r>
        <w:t>cd into the “managedhost” directory under “labenv”</w:t>
      </w:r>
    </w:p>
    <w:p w14:paraId="6A3EBFFF" w14:textId="77777777" w:rsidR="005300B8" w:rsidRDefault="005300B8" w:rsidP="006F2E43">
      <w:pPr>
        <w:pStyle w:val="ListParagraph"/>
        <w:numPr>
          <w:ilvl w:val="0"/>
          <w:numId w:val="7"/>
        </w:numPr>
      </w:pPr>
      <w:r>
        <w:t>Run the command “./build.sh”</w:t>
      </w:r>
    </w:p>
    <w:p w14:paraId="04589246" w14:textId="77777777" w:rsidR="005300B8" w:rsidRDefault="005300B8" w:rsidP="006F2E43">
      <w:pPr>
        <w:pStyle w:val="ListParagraph"/>
        <w:numPr>
          <w:ilvl w:val="0"/>
          <w:numId w:val="7"/>
        </w:numPr>
      </w:pPr>
      <w:r>
        <w:t>Check the images with the command “podman images -a”</w:t>
      </w:r>
    </w:p>
    <w:p w14:paraId="20C249B5" w14:textId="362711E8" w:rsidR="00FA3EDE" w:rsidRDefault="00FA3EDE" w:rsidP="00FA3EDE">
      <w:pPr>
        <w:pStyle w:val="Heading2"/>
      </w:pPr>
      <w:r>
        <w:lastRenderedPageBreak/>
        <w:t xml:space="preserve">Run the </w:t>
      </w:r>
      <w:r w:rsidR="006F2E43">
        <w:t>“</w:t>
      </w:r>
      <w:r w:rsidR="005300B8">
        <w:t>managed host</w:t>
      </w:r>
      <w:r w:rsidR="006F2E43">
        <w:t>”</w:t>
      </w:r>
      <w:r>
        <w:t xml:space="preserve"> contain</w:t>
      </w:r>
      <w:r w:rsidR="005300B8">
        <w:t>ers</w:t>
      </w:r>
    </w:p>
    <w:p w14:paraId="5F2431DF" w14:textId="1F0270BF" w:rsidR="00FA3EDE" w:rsidRDefault="005300B8" w:rsidP="006F2E43">
      <w:pPr>
        <w:pStyle w:val="ListParagraph"/>
        <w:numPr>
          <w:ilvl w:val="0"/>
          <w:numId w:val="8"/>
        </w:numPr>
      </w:pPr>
      <w:r>
        <w:t>Run the command “./run.sh” in the same “managedhost” directory</w:t>
      </w:r>
    </w:p>
    <w:p w14:paraId="32A9FA9B" w14:textId="2AE472B4" w:rsidR="005300B8" w:rsidRDefault="005300B8" w:rsidP="006F2E43">
      <w:pPr>
        <w:pStyle w:val="ListParagraph"/>
        <w:numPr>
          <w:ilvl w:val="0"/>
          <w:numId w:val="8"/>
        </w:numPr>
      </w:pPr>
      <w:r>
        <w:t>Check the output IP and MAC addresses</w:t>
      </w:r>
      <w:r w:rsidR="009C54BC">
        <w:t>, they should all be different</w:t>
      </w:r>
    </w:p>
    <w:p w14:paraId="418FBE56" w14:textId="216949D4" w:rsidR="009C54BC" w:rsidRDefault="009C54BC" w:rsidP="006F2E43">
      <w:pPr>
        <w:pStyle w:val="ListParagraph"/>
        <w:numPr>
          <w:ilvl w:val="0"/>
          <w:numId w:val="8"/>
        </w:numPr>
      </w:pPr>
      <w:r>
        <w:t>Make note of the 3 IP addresses, we will need them later</w:t>
      </w:r>
      <w:r w:rsidR="00473C00">
        <w:t xml:space="preserve"> (e.g. 10.88.0.11, 12, 13)</w:t>
      </w:r>
    </w:p>
    <w:p w14:paraId="307CE277" w14:textId="79C74A33" w:rsidR="005300B8" w:rsidRDefault="005300B8" w:rsidP="006F2E43">
      <w:pPr>
        <w:pStyle w:val="ListParagraph"/>
        <w:numPr>
          <w:ilvl w:val="0"/>
          <w:numId w:val="8"/>
        </w:numPr>
      </w:pPr>
      <w:r>
        <w:t>Check the running containers with the command “podman ps -a”</w:t>
      </w:r>
    </w:p>
    <w:p w14:paraId="1E6D3AEF" w14:textId="290231F5" w:rsidR="006F2E43" w:rsidRDefault="006F2E43">
      <w:pPr>
        <w:rPr>
          <w:rFonts w:asciiTheme="majorHAnsi" w:eastAsiaTheme="majorEastAsia" w:hAnsiTheme="majorHAnsi" w:cstheme="majorBidi"/>
          <w:color w:val="012E56" w:themeColor="accent1" w:themeShade="BF"/>
          <w:sz w:val="32"/>
          <w:szCs w:val="32"/>
        </w:rPr>
      </w:pPr>
    </w:p>
    <w:p w14:paraId="41C6E0EF" w14:textId="426B7348" w:rsidR="006F2E43" w:rsidRDefault="006F2E43" w:rsidP="00F678AC">
      <w:pPr>
        <w:pStyle w:val="Heading1"/>
        <w:numPr>
          <w:ilvl w:val="0"/>
          <w:numId w:val="15"/>
        </w:numPr>
      </w:pPr>
      <w:r>
        <w:t>Setting up SSH keys</w:t>
      </w:r>
    </w:p>
    <w:p w14:paraId="6C9062A5" w14:textId="571D7D90" w:rsidR="006F2E43" w:rsidRDefault="006F2E43" w:rsidP="006F2E43">
      <w:pPr>
        <w:pStyle w:val="Heading2"/>
      </w:pPr>
      <w:r>
        <w:t>Generate SSH keys on “controlnode”</w:t>
      </w:r>
    </w:p>
    <w:p w14:paraId="48D27A85" w14:textId="30D0B522" w:rsidR="006F2E43" w:rsidRDefault="006F2E43" w:rsidP="006F2E43">
      <w:pPr>
        <w:pStyle w:val="ListParagraph"/>
        <w:numPr>
          <w:ilvl w:val="0"/>
          <w:numId w:val="9"/>
        </w:numPr>
      </w:pPr>
      <w:r>
        <w:t>Enter control node with the command “podman exec -it ansible bash”</w:t>
      </w:r>
    </w:p>
    <w:p w14:paraId="29D7BD55" w14:textId="508FB11A" w:rsidR="009C54BC" w:rsidRDefault="009C54BC" w:rsidP="009C54BC">
      <w:pPr>
        <w:pStyle w:val="ListParagraph"/>
        <w:numPr>
          <w:ilvl w:val="0"/>
          <w:numId w:val="9"/>
        </w:numPr>
      </w:pPr>
      <w:r>
        <w:t>Generate SSH keys with the command “ssh-keygen”</w:t>
      </w:r>
    </w:p>
    <w:p w14:paraId="41E40500" w14:textId="7D9AFDAF" w:rsidR="00405E41" w:rsidRDefault="00405E41" w:rsidP="009C54BC">
      <w:pPr>
        <w:pStyle w:val="ListParagraph"/>
        <w:numPr>
          <w:ilvl w:val="0"/>
          <w:numId w:val="9"/>
        </w:numPr>
      </w:pPr>
      <w:r>
        <w:t>Answer with empty “Enter” to all three questions</w:t>
      </w:r>
    </w:p>
    <w:p w14:paraId="55675743" w14:textId="2BD17929" w:rsidR="009C54BC" w:rsidRDefault="009C54BC" w:rsidP="009C54BC">
      <w:pPr>
        <w:pStyle w:val="Heading2"/>
      </w:pPr>
      <w:r>
        <w:t>Copy public ssh keys into managed hosts</w:t>
      </w:r>
    </w:p>
    <w:p w14:paraId="14D8A445" w14:textId="7F11B2E9" w:rsidR="009C54BC" w:rsidRDefault="009C54BC" w:rsidP="009C54BC">
      <w:pPr>
        <w:pStyle w:val="ListParagraph"/>
        <w:numPr>
          <w:ilvl w:val="0"/>
          <w:numId w:val="10"/>
        </w:numPr>
      </w:pPr>
      <w:r>
        <w:t xml:space="preserve">Issue the command </w:t>
      </w:r>
      <w:r w:rsidR="00405E41">
        <w:t>“ssh-copy-id 10.88.0.11”</w:t>
      </w:r>
    </w:p>
    <w:p w14:paraId="3D7D451C" w14:textId="63D1CB05" w:rsidR="00405E41" w:rsidRDefault="00405E41" w:rsidP="009C54BC">
      <w:pPr>
        <w:pStyle w:val="ListParagraph"/>
        <w:numPr>
          <w:ilvl w:val="0"/>
          <w:numId w:val="10"/>
        </w:numPr>
      </w:pPr>
      <w:r>
        <w:t>Answer “yes” for the known_host fingerprint related question</w:t>
      </w:r>
    </w:p>
    <w:p w14:paraId="2CABA7F6" w14:textId="6A3FAD52" w:rsidR="00405E41" w:rsidRDefault="000C2B53" w:rsidP="009C54BC">
      <w:pPr>
        <w:pStyle w:val="ListParagraph"/>
        <w:numPr>
          <w:ilvl w:val="0"/>
          <w:numId w:val="10"/>
        </w:numPr>
      </w:pPr>
      <w:r>
        <w:t>Type in root password “root” when requested</w:t>
      </w:r>
    </w:p>
    <w:p w14:paraId="3CC70D50" w14:textId="7A2DDADC" w:rsidR="000C2B53" w:rsidRDefault="000C2B53" w:rsidP="000C2B53">
      <w:pPr>
        <w:pStyle w:val="ListParagraph"/>
        <w:numPr>
          <w:ilvl w:val="0"/>
          <w:numId w:val="10"/>
        </w:numPr>
      </w:pPr>
      <w:r>
        <w:t>Repeat 2 and 3 for the other two magaged host containers as well</w:t>
      </w:r>
    </w:p>
    <w:p w14:paraId="7379BD3C" w14:textId="77777777" w:rsidR="00F678AC" w:rsidRDefault="00F678AC" w:rsidP="00F678AC"/>
    <w:p w14:paraId="0EE5ECD8" w14:textId="30BBC16B" w:rsidR="00381999" w:rsidRDefault="00381999" w:rsidP="00F678AC">
      <w:pPr>
        <w:pStyle w:val="Heading1"/>
        <w:numPr>
          <w:ilvl w:val="0"/>
          <w:numId w:val="15"/>
        </w:numPr>
      </w:pPr>
      <w:r>
        <w:t xml:space="preserve">Install and </w:t>
      </w:r>
      <w:r w:rsidR="00F678AC">
        <w:t>configure</w:t>
      </w:r>
      <w:r>
        <w:t xml:space="preserve"> Ansible on control node</w:t>
      </w:r>
    </w:p>
    <w:p w14:paraId="25312413" w14:textId="2CCC09A8" w:rsidR="00381999" w:rsidRDefault="00381999" w:rsidP="00381999">
      <w:pPr>
        <w:pStyle w:val="Heading2"/>
      </w:pPr>
      <w:r>
        <w:t xml:space="preserve">Install </w:t>
      </w:r>
      <w:r w:rsidR="001255BC">
        <w:t>a</w:t>
      </w:r>
      <w:r>
        <w:t>nsible</w:t>
      </w:r>
      <w:r w:rsidR="001255BC">
        <w:t xml:space="preserve"> and vim</w:t>
      </w:r>
    </w:p>
    <w:p w14:paraId="00EB2BA1" w14:textId="2A0BC720" w:rsidR="00381999" w:rsidRDefault="00381999" w:rsidP="00381999">
      <w:pPr>
        <w:pStyle w:val="ListParagraph"/>
        <w:numPr>
          <w:ilvl w:val="0"/>
          <w:numId w:val="11"/>
        </w:numPr>
      </w:pPr>
      <w:r>
        <w:t>Run “dnf install -y ansible” on control node “ansible” host as root</w:t>
      </w:r>
    </w:p>
    <w:p w14:paraId="3AD711EF" w14:textId="365A4934" w:rsidR="00381999" w:rsidRDefault="00381999" w:rsidP="00381999">
      <w:pPr>
        <w:pStyle w:val="ListParagraph"/>
        <w:numPr>
          <w:ilvl w:val="0"/>
          <w:numId w:val="11"/>
        </w:numPr>
      </w:pPr>
      <w:r>
        <w:t>Test the installation with “ansible –version”</w:t>
      </w:r>
    </w:p>
    <w:p w14:paraId="7F80167C" w14:textId="2B42C95E" w:rsidR="00D7759A" w:rsidRDefault="00D7759A" w:rsidP="00381999">
      <w:pPr>
        <w:pStyle w:val="ListParagraph"/>
        <w:numPr>
          <w:ilvl w:val="0"/>
          <w:numId w:val="11"/>
        </w:numPr>
      </w:pPr>
      <w:r>
        <w:t>Suppress the python version warning with the command:</w:t>
      </w:r>
    </w:p>
    <w:p w14:paraId="30198D49" w14:textId="2BA76B39" w:rsidR="00D7759A" w:rsidRDefault="00D7759A" w:rsidP="00381999">
      <w:pPr>
        <w:pStyle w:val="ListParagraph"/>
        <w:numPr>
          <w:ilvl w:val="0"/>
          <w:numId w:val="11"/>
        </w:numPr>
      </w:pPr>
      <w:r>
        <w:t xml:space="preserve">printf </w:t>
      </w:r>
      <w:r w:rsidR="00CB7C6B">
        <w:t>“</w:t>
      </w:r>
      <w:r>
        <w:t>[defaults]\n</w:t>
      </w:r>
      <w:r w:rsidRPr="00D7759A">
        <w:t>interpreter_python=auto_silent</w:t>
      </w:r>
      <w:r w:rsidR="003D42C1">
        <w:t>\n</w:t>
      </w:r>
      <w:r>
        <w:t>” &gt; ansible.cfg</w:t>
      </w:r>
    </w:p>
    <w:p w14:paraId="21338D46" w14:textId="6C302275" w:rsidR="001255BC" w:rsidRPr="00381999" w:rsidRDefault="001255BC" w:rsidP="00381999">
      <w:pPr>
        <w:pStyle w:val="ListParagraph"/>
        <w:numPr>
          <w:ilvl w:val="0"/>
          <w:numId w:val="11"/>
        </w:numPr>
      </w:pPr>
      <w:r>
        <w:t>Install Vim editor for coloring of playbooks “dnf install -y vim”</w:t>
      </w:r>
    </w:p>
    <w:p w14:paraId="70C71B1C" w14:textId="2DAF01ED" w:rsidR="00381999" w:rsidRDefault="00CB7C6B" w:rsidP="00CB7C6B">
      <w:pPr>
        <w:pStyle w:val="Heading2"/>
      </w:pPr>
      <w:r>
        <w:t>Create inventory for the managed hosts</w:t>
      </w:r>
    </w:p>
    <w:p w14:paraId="77D29C18" w14:textId="42D9E0FE" w:rsidR="00CB7C6B" w:rsidRDefault="00CB7C6B" w:rsidP="00CB7C6B">
      <w:pPr>
        <w:pStyle w:val="ListParagraph"/>
        <w:numPr>
          <w:ilvl w:val="0"/>
          <w:numId w:val="12"/>
        </w:numPr>
      </w:pPr>
      <w:r>
        <w:t>Create a textfile named “inventory” with the three IP addresses e.g. as follows:</w:t>
      </w:r>
    </w:p>
    <w:p w14:paraId="5D025C28" w14:textId="49561B34" w:rsidR="00CB7C6B" w:rsidRPr="00CB7C6B" w:rsidRDefault="00CB7C6B" w:rsidP="00CB7C6B">
      <w:pPr>
        <w:pStyle w:val="ListParagraph"/>
        <w:rPr>
          <w:rFonts w:ascii="Courier New" w:hAnsi="Courier New" w:cs="Courier New"/>
        </w:rPr>
      </w:pPr>
      <w:r w:rsidRPr="00CB7C6B">
        <w:rPr>
          <w:rFonts w:ascii="Courier New" w:hAnsi="Courier New" w:cs="Courier New"/>
        </w:rPr>
        <w:t>[servers]</w:t>
      </w:r>
    </w:p>
    <w:p w14:paraId="4B209A69" w14:textId="14B5846B" w:rsidR="00CB7C6B" w:rsidRPr="00CB7C6B" w:rsidRDefault="00CB7C6B" w:rsidP="00CB7C6B">
      <w:pPr>
        <w:pStyle w:val="ListParagraph"/>
        <w:rPr>
          <w:rFonts w:ascii="Courier New" w:hAnsi="Courier New" w:cs="Courier New"/>
        </w:rPr>
      </w:pPr>
      <w:r w:rsidRPr="00CB7C6B">
        <w:rPr>
          <w:rFonts w:ascii="Courier New" w:hAnsi="Courier New" w:cs="Courier New"/>
        </w:rPr>
        <w:t>10.88.0.11</w:t>
      </w:r>
    </w:p>
    <w:p w14:paraId="780987E8" w14:textId="25322892" w:rsidR="00CB7C6B" w:rsidRPr="00CB7C6B" w:rsidRDefault="00CB7C6B" w:rsidP="00CB7C6B">
      <w:pPr>
        <w:pStyle w:val="ListParagraph"/>
        <w:rPr>
          <w:rFonts w:ascii="Courier New" w:hAnsi="Courier New" w:cs="Courier New"/>
        </w:rPr>
      </w:pPr>
      <w:r w:rsidRPr="00CB7C6B">
        <w:rPr>
          <w:rFonts w:ascii="Courier New" w:hAnsi="Courier New" w:cs="Courier New"/>
        </w:rPr>
        <w:t>10.88.0.12</w:t>
      </w:r>
    </w:p>
    <w:p w14:paraId="05DD6215" w14:textId="285DE293" w:rsidR="00F678AC" w:rsidRDefault="00CB7C6B" w:rsidP="00F678AC">
      <w:pPr>
        <w:pStyle w:val="ListParagraph"/>
        <w:rPr>
          <w:rFonts w:ascii="Courier New" w:hAnsi="Courier New" w:cs="Courier New"/>
        </w:rPr>
      </w:pPr>
      <w:r w:rsidRPr="00CB7C6B">
        <w:rPr>
          <w:rFonts w:ascii="Courier New" w:hAnsi="Courier New" w:cs="Courier New"/>
        </w:rPr>
        <w:t>10.88.0.13</w:t>
      </w:r>
    </w:p>
    <w:p w14:paraId="3F9F1A66" w14:textId="77777777" w:rsidR="00F678AC" w:rsidRPr="00F678AC" w:rsidRDefault="00F678AC" w:rsidP="00F678AC">
      <w:pPr>
        <w:rPr>
          <w:rFonts w:ascii="Courier New" w:hAnsi="Courier New" w:cs="Courier New"/>
        </w:rPr>
      </w:pPr>
    </w:p>
    <w:p w14:paraId="03C58050" w14:textId="3C1DEA40" w:rsidR="00CB7C6B" w:rsidRDefault="00CB7C6B" w:rsidP="00F678AC">
      <w:pPr>
        <w:pStyle w:val="Heading1"/>
        <w:numPr>
          <w:ilvl w:val="0"/>
          <w:numId w:val="15"/>
        </w:numPr>
      </w:pPr>
      <w:r w:rsidRPr="00F678AC">
        <w:t xml:space="preserve">Test ansible </w:t>
      </w:r>
      <w:r w:rsidR="00F678AC">
        <w:t>access managed hosts</w:t>
      </w:r>
    </w:p>
    <w:p w14:paraId="2572D415" w14:textId="70A9AE57" w:rsidR="00F678AC" w:rsidRPr="00F678AC" w:rsidRDefault="00F678AC" w:rsidP="00F678AC">
      <w:pPr>
        <w:pStyle w:val="Heading2"/>
      </w:pPr>
      <w:r>
        <w:t>Ad-hoc command for testing</w:t>
      </w:r>
    </w:p>
    <w:p w14:paraId="2C8674AD" w14:textId="4E4DDBF7" w:rsidR="00CB7C6B" w:rsidRDefault="00CB7C6B" w:rsidP="00CB7C6B">
      <w:pPr>
        <w:pStyle w:val="ListParagraph"/>
        <w:numPr>
          <w:ilvl w:val="0"/>
          <w:numId w:val="13"/>
        </w:numPr>
      </w:pPr>
      <w:r>
        <w:t>Test that ansible can manage the hosts with the ping module as follows:</w:t>
      </w:r>
    </w:p>
    <w:p w14:paraId="3CD57A9C" w14:textId="39AB3BBE" w:rsidR="00CB7C6B" w:rsidRDefault="00CB7C6B" w:rsidP="00CB7C6B">
      <w:pPr>
        <w:pStyle w:val="ListParagraph"/>
        <w:numPr>
          <w:ilvl w:val="0"/>
          <w:numId w:val="13"/>
        </w:numPr>
      </w:pPr>
      <w:r>
        <w:t xml:space="preserve">ansible -i inventory </w:t>
      </w:r>
      <w:r w:rsidR="008B7681">
        <w:t xml:space="preserve">servers </w:t>
      </w:r>
      <w:r>
        <w:t>-m ping</w:t>
      </w:r>
    </w:p>
    <w:p w14:paraId="3D54E7A3" w14:textId="4D092B9B" w:rsidR="00CB7C6B" w:rsidRDefault="00CB7C6B" w:rsidP="00CB7C6B">
      <w:pPr>
        <w:pStyle w:val="ListParagraph"/>
        <w:numPr>
          <w:ilvl w:val="0"/>
          <w:numId w:val="13"/>
        </w:numPr>
      </w:pPr>
      <w:r>
        <w:t>Check ansible output for all three pong responses</w:t>
      </w:r>
    </w:p>
    <w:p w14:paraId="26E11872" w14:textId="77777777" w:rsidR="00CB7C6B" w:rsidRDefault="00CB7C6B" w:rsidP="00CB7C6B"/>
    <w:p w14:paraId="29A42FA2" w14:textId="77777777" w:rsidR="00FB60E5" w:rsidRDefault="00FB60E5" w:rsidP="00CB7C6B"/>
    <w:p w14:paraId="733987E5" w14:textId="77777777" w:rsidR="00FB60E5" w:rsidRDefault="00FB60E5" w:rsidP="00CB7C6B"/>
    <w:p w14:paraId="15A40F9E" w14:textId="619284CF" w:rsidR="00FB60E5" w:rsidRDefault="00FB60E5" w:rsidP="00CB7C6B">
      <w:r>
        <w:rPr>
          <w:noProof/>
        </w:rPr>
        <w:drawing>
          <wp:inline distT="0" distB="0" distL="0" distR="0" wp14:anchorId="4CFDD91B" wp14:editId="6B2A5A7B">
            <wp:extent cx="5965063" cy="3000375"/>
            <wp:effectExtent l="0" t="0" r="0" b="0"/>
            <wp:docPr id="1019534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34184" name="Picture 10195341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695" cy="300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5AC7" w14:textId="77777777" w:rsidR="00FB60E5" w:rsidRDefault="00FB60E5" w:rsidP="00CB7C6B"/>
    <w:p w14:paraId="61922085" w14:textId="77777777" w:rsidR="00FB60E5" w:rsidRPr="006F2E43" w:rsidRDefault="00FB60E5" w:rsidP="00CB7C6B"/>
    <w:sectPr w:rsidR="00FB60E5" w:rsidRPr="006F2E43" w:rsidSect="0058467F">
      <w:headerReference w:type="default" r:id="rId12"/>
      <w:footerReference w:type="default" r:id="rId13"/>
      <w:pgSz w:w="11906" w:h="16838" w:code="9"/>
      <w:pgMar w:top="2127" w:right="1440" w:bottom="1440" w:left="1440" w:header="720" w:footer="3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E0470" w14:textId="77777777" w:rsidR="00A41CEB" w:rsidRDefault="00A41CEB" w:rsidP="00FA3EDE">
      <w:r>
        <w:separator/>
      </w:r>
    </w:p>
  </w:endnote>
  <w:endnote w:type="continuationSeparator" w:id="0">
    <w:p w14:paraId="5B4080E2" w14:textId="77777777" w:rsidR="00A41CEB" w:rsidRDefault="00A41CEB" w:rsidP="00FA3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EE919" w14:textId="77777777" w:rsidR="00CB51D7" w:rsidRPr="00CB51D7" w:rsidRDefault="00000000" w:rsidP="00FA3EDE">
    <w:pPr>
      <w:pStyle w:val="Footer"/>
    </w:pPr>
    <w:sdt>
      <w:sdtPr>
        <w:id w:val="2026135183"/>
        <w:docPartObj>
          <w:docPartGallery w:val="Page Numbers (Bottom of Page)"/>
          <w:docPartUnique/>
        </w:docPartObj>
      </w:sdtPr>
      <w:sdtContent>
        <w:r w:rsidR="00CB51D7" w:rsidRPr="00CB51D7">
          <w:fldChar w:fldCharType="begin"/>
        </w:r>
        <w:r w:rsidR="00CB51D7" w:rsidRPr="00CB51D7">
          <w:instrText>PAGE   \* MERGEFORMAT</w:instrText>
        </w:r>
        <w:r w:rsidR="00CB51D7" w:rsidRPr="00CB51D7">
          <w:fldChar w:fldCharType="separate"/>
        </w:r>
        <w:r w:rsidR="00CB51D7" w:rsidRPr="00CB51D7">
          <w:rPr>
            <w:lang w:val="hu-HU"/>
          </w:rPr>
          <w:t>2</w:t>
        </w:r>
        <w:r w:rsidR="00CB51D7" w:rsidRPr="00CB51D7">
          <w:fldChar w:fldCharType="end"/>
        </w:r>
      </w:sdtContent>
    </w:sdt>
  </w:p>
  <w:p w14:paraId="665147A9" w14:textId="77777777" w:rsidR="002F178D" w:rsidRDefault="002F178D" w:rsidP="00FA3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7C711" w14:textId="77777777" w:rsidR="00A41CEB" w:rsidRDefault="00A41CEB" w:rsidP="00FA3EDE">
      <w:r>
        <w:separator/>
      </w:r>
    </w:p>
  </w:footnote>
  <w:footnote w:type="continuationSeparator" w:id="0">
    <w:p w14:paraId="0D56E8C1" w14:textId="77777777" w:rsidR="00A41CEB" w:rsidRDefault="00A41CEB" w:rsidP="00FA3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89F92" w14:textId="77777777" w:rsidR="000B7A49" w:rsidRDefault="00861A3A" w:rsidP="00FA3EDE">
    <w:pPr>
      <w:pStyle w:val="Head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14688B92" wp14:editId="7784F8EB">
          <wp:simplePos x="0" y="0"/>
          <wp:positionH relativeFrom="page">
            <wp:posOffset>0</wp:posOffset>
          </wp:positionH>
          <wp:positionV relativeFrom="paragraph">
            <wp:posOffset>-457200</wp:posOffset>
          </wp:positionV>
          <wp:extent cx="7559040" cy="10753725"/>
          <wp:effectExtent l="0" t="0" r="0" b="9525"/>
          <wp:wrapNone/>
          <wp:docPr id="664480940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0218515" name="Kép 12902185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0753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525F"/>
    <w:multiLevelType w:val="hybridMultilevel"/>
    <w:tmpl w:val="97D0A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E1EBE"/>
    <w:multiLevelType w:val="hybridMultilevel"/>
    <w:tmpl w:val="50A0A3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56706"/>
    <w:multiLevelType w:val="hybridMultilevel"/>
    <w:tmpl w:val="B0482A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166EF"/>
    <w:multiLevelType w:val="hybridMultilevel"/>
    <w:tmpl w:val="14B828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D5EAF"/>
    <w:multiLevelType w:val="hybridMultilevel"/>
    <w:tmpl w:val="354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70A9"/>
    <w:multiLevelType w:val="hybridMultilevel"/>
    <w:tmpl w:val="6F28CD7A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437D56"/>
    <w:multiLevelType w:val="hybridMultilevel"/>
    <w:tmpl w:val="14B82890"/>
    <w:lvl w:ilvl="0" w:tplc="7BAC1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30A31"/>
    <w:multiLevelType w:val="hybridMultilevel"/>
    <w:tmpl w:val="33D013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E7B0E"/>
    <w:multiLevelType w:val="hybridMultilevel"/>
    <w:tmpl w:val="1C8A5F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94449"/>
    <w:multiLevelType w:val="hybridMultilevel"/>
    <w:tmpl w:val="DCDA58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26265"/>
    <w:multiLevelType w:val="hybridMultilevel"/>
    <w:tmpl w:val="14B828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E616E"/>
    <w:multiLevelType w:val="hybridMultilevel"/>
    <w:tmpl w:val="6D1EA4E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371831"/>
    <w:multiLevelType w:val="hybridMultilevel"/>
    <w:tmpl w:val="DEB428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B36AD"/>
    <w:multiLevelType w:val="hybridMultilevel"/>
    <w:tmpl w:val="97D0AF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97E4E"/>
    <w:multiLevelType w:val="hybridMultilevel"/>
    <w:tmpl w:val="D2DE2D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44779E"/>
    <w:multiLevelType w:val="hybridMultilevel"/>
    <w:tmpl w:val="941A4D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75489365">
    <w:abstractNumId w:val="15"/>
  </w:num>
  <w:num w:numId="2" w16cid:durableId="1283801213">
    <w:abstractNumId w:val="4"/>
  </w:num>
  <w:num w:numId="3" w16cid:durableId="1181241191">
    <w:abstractNumId w:val="14"/>
  </w:num>
  <w:num w:numId="4" w16cid:durableId="1030373127">
    <w:abstractNumId w:val="6"/>
  </w:num>
  <w:num w:numId="5" w16cid:durableId="1992439873">
    <w:abstractNumId w:val="13"/>
  </w:num>
  <w:num w:numId="6" w16cid:durableId="306053657">
    <w:abstractNumId w:val="10"/>
  </w:num>
  <w:num w:numId="7" w16cid:durableId="437218538">
    <w:abstractNumId w:val="3"/>
  </w:num>
  <w:num w:numId="8" w16cid:durableId="1547378487">
    <w:abstractNumId w:val="0"/>
  </w:num>
  <w:num w:numId="9" w16cid:durableId="111749789">
    <w:abstractNumId w:val="8"/>
  </w:num>
  <w:num w:numId="10" w16cid:durableId="267783981">
    <w:abstractNumId w:val="9"/>
  </w:num>
  <w:num w:numId="11" w16cid:durableId="1657103663">
    <w:abstractNumId w:val="7"/>
  </w:num>
  <w:num w:numId="12" w16cid:durableId="632641185">
    <w:abstractNumId w:val="1"/>
  </w:num>
  <w:num w:numId="13" w16cid:durableId="143352517">
    <w:abstractNumId w:val="12"/>
  </w:num>
  <w:num w:numId="14" w16cid:durableId="862599754">
    <w:abstractNumId w:val="2"/>
  </w:num>
  <w:num w:numId="15" w16cid:durableId="1461262581">
    <w:abstractNumId w:val="11"/>
  </w:num>
  <w:num w:numId="16" w16cid:durableId="958754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cumentProtection w:edit="readOnly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C0"/>
    <w:rsid w:val="000309D0"/>
    <w:rsid w:val="000330DB"/>
    <w:rsid w:val="000359C4"/>
    <w:rsid w:val="00075AAB"/>
    <w:rsid w:val="000913EA"/>
    <w:rsid w:val="000B2680"/>
    <w:rsid w:val="000B2CF3"/>
    <w:rsid w:val="000B7A49"/>
    <w:rsid w:val="000C2B53"/>
    <w:rsid w:val="000F3BF0"/>
    <w:rsid w:val="00100717"/>
    <w:rsid w:val="00100B81"/>
    <w:rsid w:val="001255BC"/>
    <w:rsid w:val="0013552C"/>
    <w:rsid w:val="00136283"/>
    <w:rsid w:val="001434E4"/>
    <w:rsid w:val="001713D9"/>
    <w:rsid w:val="001C7438"/>
    <w:rsid w:val="002128E9"/>
    <w:rsid w:val="002328E5"/>
    <w:rsid w:val="00251FF9"/>
    <w:rsid w:val="00265A77"/>
    <w:rsid w:val="00271643"/>
    <w:rsid w:val="002B14C3"/>
    <w:rsid w:val="002F09D5"/>
    <w:rsid w:val="002F178D"/>
    <w:rsid w:val="003441E0"/>
    <w:rsid w:val="00350113"/>
    <w:rsid w:val="00381999"/>
    <w:rsid w:val="003D42C1"/>
    <w:rsid w:val="003D5BE7"/>
    <w:rsid w:val="003F2958"/>
    <w:rsid w:val="004030B3"/>
    <w:rsid w:val="00405E41"/>
    <w:rsid w:val="00433A27"/>
    <w:rsid w:val="0044782C"/>
    <w:rsid w:val="00473C00"/>
    <w:rsid w:val="004A2EFD"/>
    <w:rsid w:val="005260A2"/>
    <w:rsid w:val="005300B8"/>
    <w:rsid w:val="00552EF9"/>
    <w:rsid w:val="0057146A"/>
    <w:rsid w:val="0058467F"/>
    <w:rsid w:val="006012F9"/>
    <w:rsid w:val="00602A94"/>
    <w:rsid w:val="006859E7"/>
    <w:rsid w:val="00691A00"/>
    <w:rsid w:val="006B4379"/>
    <w:rsid w:val="006B78D1"/>
    <w:rsid w:val="006F2E43"/>
    <w:rsid w:val="00753C5E"/>
    <w:rsid w:val="00756E34"/>
    <w:rsid w:val="00762793"/>
    <w:rsid w:val="00766249"/>
    <w:rsid w:val="007A2358"/>
    <w:rsid w:val="007D4D3D"/>
    <w:rsid w:val="007F41D5"/>
    <w:rsid w:val="00861A3A"/>
    <w:rsid w:val="0087265A"/>
    <w:rsid w:val="008B7681"/>
    <w:rsid w:val="008C2D8B"/>
    <w:rsid w:val="008C7B6E"/>
    <w:rsid w:val="008D6973"/>
    <w:rsid w:val="008F7D42"/>
    <w:rsid w:val="0095098D"/>
    <w:rsid w:val="00974DEF"/>
    <w:rsid w:val="009811AB"/>
    <w:rsid w:val="0098282C"/>
    <w:rsid w:val="009948FF"/>
    <w:rsid w:val="009B418C"/>
    <w:rsid w:val="009C54BC"/>
    <w:rsid w:val="009F67B1"/>
    <w:rsid w:val="00A17622"/>
    <w:rsid w:val="00A3415F"/>
    <w:rsid w:val="00A354F5"/>
    <w:rsid w:val="00A41CEB"/>
    <w:rsid w:val="00AA7E0D"/>
    <w:rsid w:val="00AD5A31"/>
    <w:rsid w:val="00AF0033"/>
    <w:rsid w:val="00B14C01"/>
    <w:rsid w:val="00B34701"/>
    <w:rsid w:val="00B50F12"/>
    <w:rsid w:val="00B57198"/>
    <w:rsid w:val="00B577A9"/>
    <w:rsid w:val="00B63BA3"/>
    <w:rsid w:val="00B82041"/>
    <w:rsid w:val="00B85BB4"/>
    <w:rsid w:val="00BA1DFE"/>
    <w:rsid w:val="00BE52BE"/>
    <w:rsid w:val="00BF34BB"/>
    <w:rsid w:val="00C07310"/>
    <w:rsid w:val="00C17045"/>
    <w:rsid w:val="00C34F11"/>
    <w:rsid w:val="00C84095"/>
    <w:rsid w:val="00C84B59"/>
    <w:rsid w:val="00CB51D7"/>
    <w:rsid w:val="00CB7C6B"/>
    <w:rsid w:val="00CC1604"/>
    <w:rsid w:val="00CC6765"/>
    <w:rsid w:val="00CE7C74"/>
    <w:rsid w:val="00D51CC0"/>
    <w:rsid w:val="00D7759A"/>
    <w:rsid w:val="00D92DF3"/>
    <w:rsid w:val="00DC0709"/>
    <w:rsid w:val="00E16C4D"/>
    <w:rsid w:val="00E2006C"/>
    <w:rsid w:val="00E22200"/>
    <w:rsid w:val="00E8306E"/>
    <w:rsid w:val="00EB10EC"/>
    <w:rsid w:val="00EC1630"/>
    <w:rsid w:val="00ED1ADC"/>
    <w:rsid w:val="00EE095D"/>
    <w:rsid w:val="00EF0CFF"/>
    <w:rsid w:val="00F51CFF"/>
    <w:rsid w:val="00F678AC"/>
    <w:rsid w:val="00F824BE"/>
    <w:rsid w:val="00F82947"/>
    <w:rsid w:val="00FA3EDE"/>
    <w:rsid w:val="00FB60E5"/>
    <w:rsid w:val="00FD1C0B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C43C27"/>
  <w15:chartTrackingRefBased/>
  <w15:docId w15:val="{DA2E024B-67EF-46AD-9E7D-2128F8BF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E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4B5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12E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265A"/>
    <w:pPr>
      <w:keepNext/>
      <w:keepLines/>
      <w:spacing w:before="320" w:after="24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23E74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3E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23E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1E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23E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23E74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43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B1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EF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F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A2EF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EFD"/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CB51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4B59"/>
    <w:rPr>
      <w:rFonts w:asciiTheme="majorHAnsi" w:eastAsiaTheme="majorEastAsia" w:hAnsiTheme="majorHAnsi" w:cstheme="majorBidi"/>
      <w:color w:val="012E5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65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59"/>
    <w:rPr>
      <w:rFonts w:asciiTheme="majorHAnsi" w:eastAsiaTheme="majorEastAsia" w:hAnsiTheme="majorHAnsi" w:cstheme="majorBidi"/>
      <w:color w:val="023E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5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59"/>
    <w:rPr>
      <w:rFonts w:asciiTheme="majorHAnsi" w:eastAsiaTheme="majorEastAsia" w:hAnsiTheme="majorHAnsi" w:cstheme="majorBidi"/>
      <w:color w:val="023E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59"/>
    <w:rPr>
      <w:rFonts w:asciiTheme="majorHAnsi" w:eastAsiaTheme="majorEastAsia" w:hAnsiTheme="majorHAnsi" w:cstheme="majorBidi"/>
      <w:i/>
      <w:iCs/>
      <w:color w:val="023E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59"/>
    <w:rPr>
      <w:rFonts w:asciiTheme="majorHAnsi" w:eastAsiaTheme="majorEastAsia" w:hAnsiTheme="majorHAnsi" w:cstheme="majorBidi"/>
      <w:i/>
      <w:iCs/>
      <w:color w:val="011E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59"/>
    <w:rPr>
      <w:rFonts w:asciiTheme="majorHAnsi" w:eastAsiaTheme="majorEastAsia" w:hAnsiTheme="majorHAnsi" w:cstheme="majorBidi"/>
      <w:b/>
      <w:bCs/>
      <w:color w:val="023E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59"/>
    <w:rPr>
      <w:rFonts w:asciiTheme="majorHAnsi" w:eastAsiaTheme="majorEastAsia" w:hAnsiTheme="majorHAnsi" w:cstheme="majorBidi"/>
      <w:b/>
      <w:bCs/>
      <w:i/>
      <w:iCs/>
      <w:color w:val="023E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B5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84B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23E7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59"/>
    <w:rPr>
      <w:rFonts w:asciiTheme="majorHAnsi" w:eastAsiaTheme="majorEastAsia" w:hAnsiTheme="majorHAnsi" w:cstheme="majorBidi"/>
      <w:color w:val="023E7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5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84B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84B59"/>
    <w:rPr>
      <w:b/>
      <w:bCs/>
    </w:rPr>
  </w:style>
  <w:style w:type="character" w:styleId="Emphasis">
    <w:name w:val="Emphasis"/>
    <w:basedOn w:val="DefaultParagraphFont"/>
    <w:uiPriority w:val="20"/>
    <w:qFormat/>
    <w:rsid w:val="00C84B59"/>
    <w:rPr>
      <w:i/>
      <w:iCs/>
    </w:rPr>
  </w:style>
  <w:style w:type="paragraph" w:styleId="NoSpacing">
    <w:name w:val="No Spacing"/>
    <w:link w:val="NoSpacingChar"/>
    <w:uiPriority w:val="1"/>
    <w:qFormat/>
    <w:rsid w:val="00C84B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B5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5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59"/>
    <w:pPr>
      <w:pBdr>
        <w:left w:val="single" w:sz="18" w:space="12" w:color="023E7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23E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59"/>
    <w:rPr>
      <w:rFonts w:asciiTheme="majorHAnsi" w:eastAsiaTheme="majorEastAsia" w:hAnsiTheme="majorHAnsi" w:cstheme="majorBidi"/>
      <w:color w:val="023E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4B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4B5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B5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4B5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4B5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B59"/>
    <w:pPr>
      <w:outlineLvl w:val="9"/>
    </w:pPr>
  </w:style>
  <w:style w:type="paragraph" w:customStyle="1" w:styleId="SMP">
    <w:name w:val="SMP"/>
    <w:basedOn w:val="Normal"/>
    <w:link w:val="SMPChar"/>
    <w:rsid w:val="002B14C3"/>
    <w:rPr>
      <w:rFonts w:ascii="Verdana" w:hAnsi="Verdana"/>
      <w:sz w:val="22"/>
    </w:rPr>
  </w:style>
  <w:style w:type="character" w:customStyle="1" w:styleId="SMPChar">
    <w:name w:val="SMP Char"/>
    <w:basedOn w:val="DefaultParagraphFont"/>
    <w:link w:val="SMP"/>
    <w:rsid w:val="002B14C3"/>
    <w:rPr>
      <w:rFonts w:ascii="Verdana" w:hAnsi="Verdan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C1630"/>
  </w:style>
  <w:style w:type="paragraph" w:styleId="NormalWeb">
    <w:name w:val="Normal (Web)"/>
    <w:basedOn w:val="Normal"/>
    <w:uiPriority w:val="99"/>
    <w:semiHidden/>
    <w:unhideWhenUsed/>
    <w:rsid w:val="003F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hu-HU" w:eastAsia="hu-H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F29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hu-HU" w:eastAsia="hu-H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F2958"/>
    <w:rPr>
      <w:rFonts w:ascii="Arial" w:eastAsia="Times New Roman" w:hAnsi="Arial" w:cs="Arial"/>
      <w:vanish/>
      <w:sz w:val="16"/>
      <w:szCs w:val="16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716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763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07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19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.csurgay\Downloads\Smp\Template\SMP_word_template_szines_jobb_logo.dotx" TargetMode="External"/></Relationships>
</file>

<file path=word/theme/theme1.xml><?xml version="1.0" encoding="utf-8"?>
<a:theme xmlns:a="http://schemas.openxmlformats.org/drawingml/2006/main" name="Office-téma">
  <a:themeElements>
    <a:clrScheme name="SMP_Solutions">
      <a:dk1>
        <a:sysClr val="windowText" lastClr="000000"/>
      </a:dk1>
      <a:lt1>
        <a:sysClr val="window" lastClr="FFFFFF"/>
      </a:lt1>
      <a:dk2>
        <a:srgbClr val="023E74"/>
      </a:dk2>
      <a:lt2>
        <a:srgbClr val="E7E6E6"/>
      </a:lt2>
      <a:accent1>
        <a:srgbClr val="023E74"/>
      </a:accent1>
      <a:accent2>
        <a:srgbClr val="A9E069"/>
      </a:accent2>
      <a:accent3>
        <a:srgbClr val="5B9BD5"/>
      </a:accent3>
      <a:accent4>
        <a:srgbClr val="D1EFBC"/>
      </a:accent4>
      <a:accent5>
        <a:srgbClr val="004E8D"/>
      </a:accent5>
      <a:accent6>
        <a:srgbClr val="17A4DC"/>
      </a:accent6>
      <a:hlink>
        <a:srgbClr val="73D4F3"/>
      </a:hlink>
      <a:folHlink>
        <a:srgbClr val="D1EFB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8CF25F93B0C9E4DBBBD845F12F2756A" ma:contentTypeVersion="3" ma:contentTypeDescription="Új dokumentum létrehozása." ma:contentTypeScope="" ma:versionID="375276d71576fde323fb7994e0eb7ae8">
  <xsd:schema xmlns:xsd="http://www.w3.org/2001/XMLSchema" xmlns:xs="http://www.w3.org/2001/XMLSchema" xmlns:p="http://schemas.microsoft.com/office/2006/metadata/properties" xmlns:ns2="cbb7c7f2-b4a1-4fca-81f1-e06fc74806c5" targetNamespace="http://schemas.microsoft.com/office/2006/metadata/properties" ma:root="true" ma:fieldsID="1303246a6c07b5ee45f93af3f0303d04" ns2:_="">
    <xsd:import namespace="cbb7c7f2-b4a1-4fca-81f1-e06fc74806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7c7f2-b4a1-4fca-81f1-e06fc7480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AD355F-9299-47CF-AB58-F3EB5E0BB4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E4AE50-6634-4BC6-9785-B0B7C59DB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0F40DA-20E0-4950-B057-472A2CEB6F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F246DC-6E13-4C07-BBC3-EC642B6AE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7c7f2-b4a1-4fca-81f1-e06fc74806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SMP_word_template_szines_jobb_logo.dotx</Template>
  <TotalTime>275</TotalTime>
  <Pages>3</Pages>
  <Words>359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SMP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Csurgay Péter</dc:creator>
  <cp:keywords/>
  <dc:description/>
  <cp:lastModifiedBy>Csurgay Péter</cp:lastModifiedBy>
  <cp:revision>18</cp:revision>
  <dcterms:created xsi:type="dcterms:W3CDTF">2025-09-26T08:18:00Z</dcterms:created>
  <dcterms:modified xsi:type="dcterms:W3CDTF">2025-09-29T10:30:00Z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0x01010048CF25F93B0C9E4DBBBD845F12F2756A</vt:lpwstr>
  </property>
</Properties>
</file>